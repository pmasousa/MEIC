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A0B0" w14:textId="77777777" w:rsidR="007C446F" w:rsidRPr="00241510" w:rsidRDefault="007C446F" w:rsidP="007C446F">
      <w:pPr>
        <w:pStyle w:val="Cabealho"/>
        <w:tabs>
          <w:tab w:val="clear" w:pos="8504"/>
          <w:tab w:val="right" w:pos="9180"/>
        </w:tabs>
        <w:ind w:right="-1036"/>
        <w:jc w:val="right"/>
        <w:rPr>
          <w:sz w:val="16"/>
          <w:szCs w:val="16"/>
        </w:rPr>
      </w:pPr>
    </w:p>
    <w:tbl>
      <w:tblPr>
        <w:tblpPr w:leftFromText="142" w:rightFromText="142" w:vertAnchor="page" w:tblpY="1"/>
        <w:tblOverlap w:val="never"/>
        <w:tblW w:w="9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567"/>
        <w:gridCol w:w="6526"/>
      </w:tblGrid>
      <w:tr w:rsidR="00BC1118" w14:paraId="41206BF9" w14:textId="77777777" w:rsidTr="00CD2D3A">
        <w:trPr>
          <w:cantSplit/>
          <w:trHeight w:hRule="exact" w:val="397"/>
        </w:trPr>
        <w:tc>
          <w:tcPr>
            <w:tcW w:w="2268" w:type="dxa"/>
            <w:shd w:val="clear" w:color="auto" w:fill="auto"/>
            <w:vAlign w:val="center"/>
          </w:tcPr>
          <w:p w14:paraId="047564F2" w14:textId="77777777" w:rsidR="00BC1118" w:rsidRPr="00CD2D3A" w:rsidRDefault="00BC1118" w:rsidP="00CD2D3A">
            <w:pPr>
              <w:jc w:val="center"/>
              <w:rPr>
                <w:rFonts w:cs="Arial"/>
                <w:b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14:paraId="26AE5129" w14:textId="77777777" w:rsidR="00BC1118" w:rsidRPr="00CD2D3A" w:rsidRDefault="00BC1118" w:rsidP="00CD2D3A">
            <w:pPr>
              <w:rPr>
                <w:rFonts w:cs="Arial"/>
                <w:b/>
              </w:rPr>
            </w:pPr>
          </w:p>
        </w:tc>
        <w:tc>
          <w:tcPr>
            <w:tcW w:w="6526" w:type="dxa"/>
            <w:shd w:val="clear" w:color="auto" w:fill="auto"/>
            <w:vAlign w:val="center"/>
          </w:tcPr>
          <w:p w14:paraId="086C630C" w14:textId="77777777" w:rsidR="00BC1118" w:rsidRPr="00CD2D3A" w:rsidRDefault="00BC1118" w:rsidP="00CD2D3A">
            <w:pPr>
              <w:jc w:val="center"/>
              <w:rPr>
                <w:rFonts w:cs="Arial"/>
                <w:b/>
              </w:rPr>
            </w:pPr>
          </w:p>
        </w:tc>
      </w:tr>
      <w:tr w:rsidR="00BC1118" w14:paraId="6367E4FB" w14:textId="77777777" w:rsidTr="00CD2D3A">
        <w:trPr>
          <w:cantSplit/>
          <w:trHeight w:hRule="exact" w:val="907"/>
        </w:trPr>
        <w:tc>
          <w:tcPr>
            <w:tcW w:w="2268" w:type="dxa"/>
            <w:shd w:val="clear" w:color="auto" w:fill="auto"/>
            <w:vAlign w:val="center"/>
            <w:hideMark/>
          </w:tcPr>
          <w:p w14:paraId="13DAF42B" w14:textId="77777777" w:rsidR="00BC1118" w:rsidRPr="00CD2D3A" w:rsidRDefault="00823188" w:rsidP="00CD2D3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w:pict w14:anchorId="6E8CB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i1025" type="#_x0000_t75" style="width:113.25pt;height:43.5pt;visibility:visible">
                  <v:imagedata r:id="rId7" o:title=""/>
                </v:shape>
              </w:pict>
            </w:r>
          </w:p>
        </w:tc>
        <w:tc>
          <w:tcPr>
            <w:tcW w:w="567" w:type="dxa"/>
            <w:shd w:val="clear" w:color="auto" w:fill="auto"/>
          </w:tcPr>
          <w:p w14:paraId="51D5DEC0" w14:textId="77777777" w:rsidR="00BC1118" w:rsidRPr="00CD2D3A" w:rsidRDefault="00BC1118" w:rsidP="00CD2D3A">
            <w:pPr>
              <w:rPr>
                <w:rFonts w:cs="Arial"/>
                <w:b/>
              </w:rPr>
            </w:pPr>
          </w:p>
        </w:tc>
        <w:tc>
          <w:tcPr>
            <w:tcW w:w="6526" w:type="dxa"/>
            <w:shd w:val="clear" w:color="auto" w:fill="auto"/>
            <w:vAlign w:val="center"/>
            <w:hideMark/>
          </w:tcPr>
          <w:p w14:paraId="14CF5062" w14:textId="77777777" w:rsidR="009374CE" w:rsidRPr="00CD2D3A" w:rsidRDefault="009374CE" w:rsidP="00CD2D3A">
            <w:pPr>
              <w:jc w:val="center"/>
              <w:rPr>
                <w:b/>
                <w:sz w:val="24"/>
              </w:rPr>
            </w:pPr>
          </w:p>
          <w:p w14:paraId="704B70E7" w14:textId="77777777" w:rsidR="00AB6660" w:rsidRPr="00CD2D3A" w:rsidRDefault="009374CE" w:rsidP="00CD2D3A">
            <w:pPr>
              <w:jc w:val="center"/>
              <w:rPr>
                <w:b/>
                <w:sz w:val="24"/>
              </w:rPr>
            </w:pPr>
            <w:r w:rsidRPr="00CD2D3A">
              <w:rPr>
                <w:b/>
                <w:sz w:val="24"/>
              </w:rPr>
              <w:t xml:space="preserve">CANDIDATURA </w:t>
            </w:r>
            <w:r w:rsidR="00BC1118" w:rsidRPr="00CD2D3A">
              <w:rPr>
                <w:b/>
                <w:sz w:val="24"/>
              </w:rPr>
              <w:t>BOLSA DE INVESTIGAÇÃO</w:t>
            </w:r>
          </w:p>
          <w:p w14:paraId="19373BB1" w14:textId="77777777" w:rsidR="00BC1118" w:rsidRPr="00CD2D3A" w:rsidRDefault="00AB6660" w:rsidP="00CD2D3A">
            <w:pPr>
              <w:jc w:val="center"/>
              <w:rPr>
                <w:rFonts w:cs="Arial"/>
                <w:i/>
                <w:szCs w:val="20"/>
              </w:rPr>
            </w:pPr>
            <w:r w:rsidRPr="00CD2D3A">
              <w:rPr>
                <w:b/>
                <w:i/>
                <w:sz w:val="24"/>
              </w:rPr>
              <w:t>FELLOWSHIP APPLICATION FORM</w:t>
            </w:r>
          </w:p>
          <w:p w14:paraId="76F9ACD2" w14:textId="77777777" w:rsidR="00BC1118" w:rsidRPr="00CD2D3A" w:rsidRDefault="00BC1118" w:rsidP="00CD2D3A">
            <w:pPr>
              <w:jc w:val="center"/>
              <w:rPr>
                <w:rFonts w:cs="Arial"/>
                <w:b/>
              </w:rPr>
            </w:pPr>
          </w:p>
        </w:tc>
      </w:tr>
      <w:tr w:rsidR="00BC1118" w14:paraId="5E43762E" w14:textId="77777777" w:rsidTr="00CD2D3A">
        <w:trPr>
          <w:cantSplit/>
          <w:trHeight w:hRule="exact" w:val="227"/>
        </w:trPr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3C85238" w14:textId="77777777" w:rsidR="00BC1118" w:rsidRPr="00CD2D3A" w:rsidRDefault="00BC1118" w:rsidP="00CD2D3A">
            <w:pPr>
              <w:jc w:val="center"/>
              <w:rPr>
                <w:rFonts w:cs="Arial"/>
                <w:b/>
                <w:noProof/>
                <w:sz w:val="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706EA6F" w14:textId="77777777" w:rsidR="00BC1118" w:rsidRPr="00CD2D3A" w:rsidRDefault="00BC1118" w:rsidP="00CD2D3A">
            <w:pPr>
              <w:rPr>
                <w:rFonts w:cs="Arial"/>
                <w:b/>
                <w:sz w:val="2"/>
              </w:rPr>
            </w:pPr>
          </w:p>
        </w:tc>
        <w:tc>
          <w:tcPr>
            <w:tcW w:w="652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F5C9817" w14:textId="77777777" w:rsidR="00BC1118" w:rsidRPr="00CD2D3A" w:rsidRDefault="00BC1118" w:rsidP="00CD2D3A">
            <w:pPr>
              <w:jc w:val="center"/>
              <w:rPr>
                <w:rFonts w:cs="Arial"/>
                <w:b/>
                <w:sz w:val="2"/>
              </w:rPr>
            </w:pPr>
          </w:p>
        </w:tc>
      </w:tr>
    </w:tbl>
    <w:p w14:paraId="5D19BC05" w14:textId="77777777" w:rsidR="00BC1118" w:rsidRDefault="00BC1118" w:rsidP="003D2BEB">
      <w:pPr>
        <w:rPr>
          <w:rFonts w:cs="Arial"/>
          <w:szCs w:val="20"/>
        </w:rPr>
      </w:pPr>
    </w:p>
    <w:p w14:paraId="3F4EE894" w14:textId="77777777" w:rsidR="00BC1118" w:rsidRDefault="00BC1118" w:rsidP="00BC1118">
      <w:pPr>
        <w:framePr w:wrap="around" w:vAnchor="page" w:hAnchor="text" w:y="1"/>
        <w:suppressOverlap/>
        <w:rPr>
          <w:b/>
          <w:sz w:val="24"/>
        </w:rPr>
      </w:pPr>
    </w:p>
    <w:p w14:paraId="513D4AA9" w14:textId="77777777" w:rsidR="00BC1118" w:rsidRDefault="00BC1118" w:rsidP="003D2BEB">
      <w:pPr>
        <w:rPr>
          <w:rFonts w:cs="Arial"/>
          <w:szCs w:val="20"/>
        </w:rPr>
      </w:pPr>
    </w:p>
    <w:p w14:paraId="37660784" w14:textId="77777777" w:rsidR="00BC1118" w:rsidRPr="007758A8" w:rsidRDefault="00BC1118" w:rsidP="003D2BEB">
      <w:pPr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252"/>
      </w:tblGrid>
      <w:tr w:rsidR="00EB3FA6" w:rsidRPr="00E52A5A" w14:paraId="31D222E3" w14:textId="77777777" w:rsidTr="00F134D4">
        <w:trPr>
          <w:trHeight w:val="329"/>
        </w:trPr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3B2FCA" w14:textId="77777777" w:rsidR="00EB3FA6" w:rsidRPr="00E52A5A" w:rsidRDefault="00D416A3" w:rsidP="005C37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Concurso aberto por </w:t>
            </w:r>
            <w:r w:rsidR="005C37EC">
              <w:rPr>
                <w:rFonts w:cs="Arial"/>
                <w:szCs w:val="20"/>
              </w:rPr>
              <w:t>e</w:t>
            </w:r>
            <w:r>
              <w:rPr>
                <w:rFonts w:cs="Arial"/>
                <w:szCs w:val="20"/>
              </w:rPr>
              <w:t xml:space="preserve">dital nº | </w:t>
            </w:r>
            <w:r w:rsidRPr="00D416A3">
              <w:rPr>
                <w:rFonts w:cs="Arial"/>
                <w:i/>
                <w:szCs w:val="20"/>
              </w:rPr>
              <w:t>Call open by notice number</w:t>
            </w:r>
          </w:p>
        </w:tc>
        <w:bookmarkStart w:id="0" w:name="Texto1"/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5343E" w14:textId="03472F0C" w:rsidR="00EB3FA6" w:rsidRPr="00CB0CF4" w:rsidRDefault="00EB3FA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 w:rsidRPr="00823188">
              <w:t>BL145/2024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0"/>
          </w:p>
        </w:tc>
      </w:tr>
    </w:tbl>
    <w:p w14:paraId="65913BAC" w14:textId="77777777" w:rsidR="001D1CA0" w:rsidRDefault="001D1CA0">
      <w:pPr>
        <w:rPr>
          <w:sz w:val="2"/>
          <w:szCs w:val="2"/>
        </w:rPr>
      </w:pPr>
    </w:p>
    <w:p w14:paraId="0FAB3431" w14:textId="77777777" w:rsidR="00BC1118" w:rsidRPr="001D1CA0" w:rsidRDefault="00BC1118">
      <w:pPr>
        <w:rPr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520"/>
      </w:tblGrid>
      <w:tr w:rsidR="00E81EF9" w:rsidRPr="00E52A5A" w14:paraId="249083FC" w14:textId="77777777" w:rsidTr="00F134D4">
        <w:trPr>
          <w:trHeight w:val="329"/>
        </w:trPr>
        <w:tc>
          <w:tcPr>
            <w:tcW w:w="3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FDF532" w14:textId="77777777" w:rsidR="00E81EF9" w:rsidRPr="00E52A5A" w:rsidRDefault="00E81EF9" w:rsidP="007C446F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>Candidatura para</w:t>
            </w:r>
            <w:r w:rsidR="00D416A3">
              <w:rPr>
                <w:rFonts w:cs="Arial"/>
                <w:szCs w:val="20"/>
              </w:rPr>
              <w:t xml:space="preserve"> | </w:t>
            </w:r>
            <w:r w:rsidR="00D416A3" w:rsidRPr="00D416A3">
              <w:rPr>
                <w:rFonts w:cs="Arial"/>
                <w:i/>
                <w:szCs w:val="20"/>
              </w:rPr>
              <w:t>Application to</w:t>
            </w:r>
          </w:p>
        </w:tc>
        <w:bookmarkStart w:id="1" w:name="Texto5"/>
        <w:tc>
          <w:tcPr>
            <w:tcW w:w="65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B45E3F" w14:textId="5D8240CB" w:rsidR="00E81EF9" w:rsidRPr="00CB0CF4" w:rsidRDefault="00EB3FA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634042">
              <w:t xml:space="preserve">        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1"/>
          </w:p>
        </w:tc>
      </w:tr>
    </w:tbl>
    <w:p w14:paraId="57242001" w14:textId="77777777"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6378"/>
      </w:tblGrid>
      <w:tr w:rsidR="00E81EF9" w:rsidRPr="00E52A5A" w14:paraId="23536262" w14:textId="77777777" w:rsidTr="005C37EC">
        <w:trPr>
          <w:trHeight w:val="329"/>
        </w:trPr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ECAED1" w14:textId="77777777" w:rsidR="00E81EF9" w:rsidRPr="00E52A5A" w:rsidRDefault="00E81EF9" w:rsidP="007C446F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 xml:space="preserve">Departamento de </w:t>
            </w:r>
            <w:r w:rsidR="00D416A3">
              <w:rPr>
                <w:rFonts w:cs="Arial"/>
                <w:szCs w:val="20"/>
              </w:rPr>
              <w:t xml:space="preserve">| </w:t>
            </w:r>
            <w:r w:rsidR="00D416A3" w:rsidRPr="00D416A3">
              <w:rPr>
                <w:rFonts w:cs="Arial"/>
                <w:i/>
                <w:szCs w:val="20"/>
              </w:rPr>
              <w:t>Department of</w:t>
            </w:r>
          </w:p>
        </w:tc>
        <w:bookmarkStart w:id="2" w:name="Texto6"/>
        <w:tc>
          <w:tcPr>
            <w:tcW w:w="63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FB4358" w14:textId="6CE79F4E" w:rsidR="00E81EF9" w:rsidRPr="00CB0CF4" w:rsidRDefault="00EB3FA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634042">
              <w:rPr>
                <w:rFonts w:ascii="Times New Roman" w:hAnsi="Times New Roman"/>
                <w:szCs w:val="20"/>
              </w:rPr>
              <w:t> </w:t>
            </w:r>
            <w:r w:rsidR="00634042">
              <w:rPr>
                <w:rFonts w:ascii="Times New Roman" w:hAnsi="Times New Roman"/>
                <w:szCs w:val="20"/>
              </w:rPr>
              <w:t> </w:t>
            </w:r>
            <w:r w:rsidR="00634042">
              <w:rPr>
                <w:rFonts w:ascii="Times New Roman" w:hAnsi="Times New Roman"/>
                <w:szCs w:val="20"/>
              </w:rPr>
              <w:t> </w:t>
            </w:r>
            <w:r w:rsidR="00634042">
              <w:rPr>
                <w:rFonts w:ascii="Times New Roman" w:hAnsi="Times New Roman"/>
                <w:szCs w:val="20"/>
              </w:rPr>
              <w:t> </w:t>
            </w:r>
            <w:r w:rsidR="00634042">
              <w:rPr>
                <w:rFonts w:ascii="Times New Roman" w:hAnsi="Times New Roman"/>
                <w:szCs w:val="20"/>
              </w:rPr>
              <w:t> 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2"/>
          </w:p>
        </w:tc>
      </w:tr>
    </w:tbl>
    <w:p w14:paraId="50F21428" w14:textId="77777777"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741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1"/>
        <w:gridCol w:w="5670"/>
      </w:tblGrid>
      <w:tr w:rsidR="00E81EF9" w:rsidRPr="00E52A5A" w14:paraId="77EB4B84" w14:textId="77777777" w:rsidTr="00F134D4">
        <w:trPr>
          <w:trHeight w:val="329"/>
        </w:trPr>
        <w:tc>
          <w:tcPr>
            <w:tcW w:w="4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FC121A" w14:textId="77777777" w:rsidR="00E81EF9" w:rsidRPr="00E52A5A" w:rsidRDefault="00E81EF9" w:rsidP="00D416A3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>Secção</w:t>
            </w:r>
            <w:r w:rsidR="00EF1D3C" w:rsidRPr="00E52A5A">
              <w:rPr>
                <w:rFonts w:cs="Arial"/>
                <w:szCs w:val="20"/>
              </w:rPr>
              <w:t xml:space="preserve">/Área/Unidade </w:t>
            </w:r>
            <w:r w:rsidR="00D416A3">
              <w:rPr>
                <w:rFonts w:cs="Arial"/>
                <w:szCs w:val="20"/>
              </w:rPr>
              <w:t xml:space="preserve">| </w:t>
            </w:r>
            <w:r w:rsidR="00D416A3" w:rsidRPr="00D416A3">
              <w:rPr>
                <w:rFonts w:cs="Arial"/>
                <w:i/>
                <w:szCs w:val="20"/>
              </w:rPr>
              <w:t>Section/Area/Unit</w:t>
            </w:r>
          </w:p>
        </w:tc>
        <w:bookmarkStart w:id="3" w:name="Texto7"/>
        <w:tc>
          <w:tcPr>
            <w:tcW w:w="56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4F6BE6" w14:textId="2586E007" w:rsidR="00E81EF9" w:rsidRPr="00CB0CF4" w:rsidRDefault="00F45328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proofErr w:type="spellStart"/>
            <w:r w:rsidR="00823188" w:rsidRPr="00823188">
              <w:t>Information</w:t>
            </w:r>
            <w:proofErr w:type="spellEnd"/>
            <w:r w:rsidR="00823188" w:rsidRPr="00823188">
              <w:t xml:space="preserve"> </w:t>
            </w:r>
            <w:proofErr w:type="spellStart"/>
            <w:r w:rsidR="00823188" w:rsidRPr="00823188">
              <w:t>Systems</w:t>
            </w:r>
            <w:proofErr w:type="spellEnd"/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3"/>
          </w:p>
        </w:tc>
      </w:tr>
    </w:tbl>
    <w:p w14:paraId="18BCF5A0" w14:textId="77777777"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tbl>
      <w:tblPr>
        <w:tblW w:w="9741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7938"/>
      </w:tblGrid>
      <w:tr w:rsidR="00E81EF9" w:rsidRPr="00E52A5A" w14:paraId="2FF2B9D3" w14:textId="77777777" w:rsidTr="00F134D4">
        <w:trPr>
          <w:trHeight w:val="329"/>
        </w:trPr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27B98B" w14:textId="77777777" w:rsidR="00E81EF9" w:rsidRPr="00E52A5A" w:rsidRDefault="00F45328" w:rsidP="007C446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Proje</w:t>
            </w:r>
            <w:r w:rsidR="00E81EF9" w:rsidRPr="00E52A5A">
              <w:rPr>
                <w:rFonts w:cs="Arial"/>
                <w:szCs w:val="20"/>
              </w:rPr>
              <w:t>to</w:t>
            </w:r>
            <w:r w:rsidR="00D416A3">
              <w:rPr>
                <w:rFonts w:cs="Arial"/>
                <w:szCs w:val="20"/>
              </w:rPr>
              <w:t xml:space="preserve"> |</w:t>
            </w:r>
            <w:r w:rsidR="00D416A3" w:rsidRPr="00D416A3">
              <w:rPr>
                <w:rFonts w:cs="Arial"/>
                <w:i/>
                <w:szCs w:val="20"/>
              </w:rPr>
              <w:t xml:space="preserve"> </w:t>
            </w:r>
            <w:r w:rsidR="00D416A3" w:rsidRPr="000B25AA">
              <w:rPr>
                <w:rFonts w:cs="Arial"/>
                <w:i/>
                <w:szCs w:val="20"/>
              </w:rPr>
              <w:t>Project</w:t>
            </w:r>
          </w:p>
        </w:tc>
        <w:bookmarkStart w:id="4" w:name="Texto8"/>
        <w:tc>
          <w:tcPr>
            <w:tcW w:w="79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05C8BD" w14:textId="20F8F6B0" w:rsidR="00E81EF9" w:rsidRPr="00CB0CF4" w:rsidRDefault="00EB3FA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 w:rsidRPr="00823188">
              <w:t>Investigação para Estudante de Mestrado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4"/>
          </w:p>
        </w:tc>
      </w:tr>
    </w:tbl>
    <w:p w14:paraId="0DCFB237" w14:textId="77777777" w:rsidR="00E81EF9" w:rsidRPr="007758A8" w:rsidRDefault="00E81EF9" w:rsidP="00E81EF9">
      <w:pPr>
        <w:spacing w:line="40" w:lineRule="exact"/>
        <w:rPr>
          <w:rFonts w:cs="Arial"/>
          <w:szCs w:val="20"/>
        </w:rPr>
      </w:pPr>
    </w:p>
    <w:p w14:paraId="73F4A44B" w14:textId="77777777" w:rsidR="00C62631" w:rsidRPr="007758A8" w:rsidRDefault="00C62631" w:rsidP="007C446F">
      <w:pPr>
        <w:rPr>
          <w:rFonts w:cs="Arial"/>
          <w:szCs w:val="20"/>
        </w:rPr>
      </w:pPr>
    </w:p>
    <w:p w14:paraId="0B4FD9EB" w14:textId="77777777" w:rsidR="00C62631" w:rsidRPr="007758A8" w:rsidRDefault="00C62631" w:rsidP="007C446F">
      <w:pPr>
        <w:rPr>
          <w:rFonts w:cs="Arial"/>
          <w:b/>
          <w:szCs w:val="20"/>
        </w:rPr>
      </w:pPr>
      <w:r w:rsidRPr="007758A8">
        <w:rPr>
          <w:rFonts w:cs="Arial"/>
          <w:b/>
          <w:szCs w:val="20"/>
        </w:rPr>
        <w:t>Identificação</w:t>
      </w:r>
      <w:r w:rsidR="00D416A3">
        <w:rPr>
          <w:rFonts w:cs="Arial"/>
          <w:b/>
          <w:szCs w:val="20"/>
        </w:rPr>
        <w:t xml:space="preserve"> | </w:t>
      </w:r>
      <w:r w:rsidR="00D416A3" w:rsidRPr="00610DA8">
        <w:rPr>
          <w:rFonts w:cs="Arial"/>
          <w:b/>
          <w:i/>
          <w:szCs w:val="20"/>
        </w:rPr>
        <w:t>Identification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221"/>
      </w:tblGrid>
      <w:tr w:rsidR="00C62631" w:rsidRPr="00E52A5A" w14:paraId="64D691C2" w14:textId="77777777" w:rsidTr="00F134D4">
        <w:trPr>
          <w:trHeight w:val="329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67CBD7" w14:textId="77777777" w:rsidR="00C62631" w:rsidRPr="00E52A5A" w:rsidRDefault="00C62631" w:rsidP="007C446F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>Nome</w:t>
            </w:r>
            <w:r w:rsidR="00D416A3">
              <w:rPr>
                <w:rFonts w:cs="Arial"/>
                <w:szCs w:val="20"/>
              </w:rPr>
              <w:t xml:space="preserve"> | </w:t>
            </w:r>
            <w:r w:rsidR="00D416A3" w:rsidRPr="000B25AA">
              <w:rPr>
                <w:rFonts w:cs="Arial"/>
                <w:i/>
                <w:szCs w:val="20"/>
              </w:rPr>
              <w:t>Name</w:t>
            </w:r>
          </w:p>
        </w:tc>
        <w:tc>
          <w:tcPr>
            <w:tcW w:w="8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03A4D0" w14:textId="2542C27B" w:rsidR="00C62631" w:rsidRPr="00FB193D" w:rsidRDefault="004B61D9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5" w:name="Texto9"/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Pedro Manuel Afonso de Sousa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5"/>
          </w:p>
        </w:tc>
      </w:tr>
    </w:tbl>
    <w:p w14:paraId="16A2A349" w14:textId="77777777" w:rsidR="00C62631" w:rsidRPr="007758A8" w:rsidRDefault="00C62631" w:rsidP="00C62631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670"/>
      </w:tblGrid>
      <w:tr w:rsidR="006464F6" w:rsidRPr="00E52A5A" w14:paraId="2F8A2D4D" w14:textId="77777777" w:rsidTr="005C37EC">
        <w:trPr>
          <w:trHeight w:val="329"/>
        </w:trPr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ED8E5" w14:textId="77777777" w:rsidR="006464F6" w:rsidRPr="006464F6" w:rsidRDefault="006464F6" w:rsidP="007C446F">
            <w:pPr>
              <w:rPr>
                <w:rFonts w:cs="Arial"/>
                <w:szCs w:val="20"/>
                <w:lang w:val="en-US"/>
              </w:rPr>
            </w:pPr>
            <w:r w:rsidRPr="006464F6">
              <w:rPr>
                <w:rFonts w:cs="Arial"/>
                <w:szCs w:val="20"/>
                <w:lang w:val="en-US"/>
              </w:rPr>
              <w:t xml:space="preserve">BI/CC nº | </w:t>
            </w:r>
            <w:r w:rsidRPr="006464F6">
              <w:rPr>
                <w:rFonts w:cs="Arial"/>
                <w:i/>
                <w:szCs w:val="20"/>
                <w:lang w:val="en-US"/>
              </w:rPr>
              <w:t>Identification document number</w:t>
            </w: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BDED" w14:textId="4E280C3C" w:rsidR="006464F6" w:rsidRPr="00FB193D" w:rsidRDefault="006464F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Texto10"/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31022033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6"/>
          </w:p>
        </w:tc>
      </w:tr>
    </w:tbl>
    <w:p w14:paraId="62F8B4A5" w14:textId="77777777" w:rsidR="00B16C78" w:rsidRPr="007758A8" w:rsidRDefault="00B16C78" w:rsidP="00B16C78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134"/>
        <w:gridCol w:w="567"/>
        <w:gridCol w:w="567"/>
        <w:gridCol w:w="3118"/>
        <w:gridCol w:w="992"/>
        <w:gridCol w:w="567"/>
        <w:gridCol w:w="567"/>
      </w:tblGrid>
      <w:tr w:rsidR="006464F6" w:rsidRPr="00E52A5A" w14:paraId="7607F691" w14:textId="77777777" w:rsidTr="009374CE">
        <w:trPr>
          <w:trHeight w:val="329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36F754" w14:textId="77777777" w:rsidR="006464F6" w:rsidRPr="00E52A5A" w:rsidRDefault="006464F6" w:rsidP="006464F6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 xml:space="preserve">Válido até </w:t>
            </w:r>
            <w:r>
              <w:rPr>
                <w:rFonts w:cs="Arial"/>
                <w:szCs w:val="20"/>
              </w:rPr>
              <w:t xml:space="preserve">| </w:t>
            </w:r>
            <w:r w:rsidRPr="000B25AA">
              <w:rPr>
                <w:rFonts w:cs="Arial"/>
                <w:i/>
                <w:szCs w:val="20"/>
              </w:rPr>
              <w:t>Valid until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BB461B" w14:textId="5AA22427" w:rsidR="006464F6" w:rsidRPr="00E52A5A" w:rsidRDefault="006464F6" w:rsidP="00E52A5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cs="Arial"/>
                <w:szCs w:val="20"/>
              </w:rPr>
              <w:instrText xml:space="preserve"> FORMTEXT </w:instrText>
            </w:r>
            <w:r>
              <w:rPr>
                <w:rFonts w:cs="Arial"/>
                <w:szCs w:val="20"/>
              </w:rPr>
            </w:r>
            <w:r>
              <w:rPr>
                <w:rFonts w:cs="Arial"/>
                <w:szCs w:val="20"/>
              </w:rPr>
              <w:fldChar w:fldCharType="separate"/>
            </w:r>
            <w:r w:rsidR="00823188">
              <w:t>2027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7D4590" w14:textId="2E062F44" w:rsidR="006464F6" w:rsidRPr="00FB193D" w:rsidRDefault="006464F6" w:rsidP="005C37E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09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E2714B" w14:textId="55CB8EE9" w:rsidR="006464F6" w:rsidRPr="00FB193D" w:rsidRDefault="006464F6" w:rsidP="005C37EC">
            <w:pPr>
              <w:jc w:val="center"/>
              <w:rPr>
                <w:rFonts w:ascii="Times New Roman" w:hAnsi="Times New Roman"/>
                <w:szCs w:val="20"/>
              </w:rPr>
            </w:pPr>
            <w:r w:rsidRPr="00FB193D">
              <w:rPr>
                <w:rFonts w:ascii="Times New Roman" w:hAnsi="Times New Roman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B193D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Pr="00FB193D">
              <w:rPr>
                <w:rFonts w:ascii="Times New Roman" w:hAnsi="Times New Roman"/>
                <w:szCs w:val="20"/>
              </w:rPr>
            </w:r>
            <w:r w:rsidRPr="00FB193D"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01</w:t>
            </w:r>
            <w:r w:rsidRPr="00FB193D">
              <w:rPr>
                <w:rFonts w:ascii="Times New Roman" w:hAnsi="Times New Roman"/>
                <w:szCs w:val="20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2104C3" w14:textId="77777777" w:rsidR="006464F6" w:rsidRPr="00E52A5A" w:rsidRDefault="006464F6" w:rsidP="006464F6">
            <w:pPr>
              <w:jc w:val="right"/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>Data de nascimento</w:t>
            </w:r>
            <w:r>
              <w:rPr>
                <w:rFonts w:cs="Arial"/>
                <w:szCs w:val="20"/>
              </w:rPr>
              <w:t xml:space="preserve"> | </w:t>
            </w:r>
            <w:r w:rsidRPr="006464F6">
              <w:rPr>
                <w:rFonts w:cs="Arial"/>
                <w:i/>
                <w:szCs w:val="20"/>
              </w:rPr>
              <w:t>Birth date</w:t>
            </w:r>
            <w:r w:rsidRPr="00E52A5A">
              <w:rPr>
                <w:rFonts w:cs="Arial"/>
                <w:szCs w:val="20"/>
              </w:rPr>
              <w:t xml:space="preserve"> </w:t>
            </w:r>
          </w:p>
        </w:tc>
        <w:bookmarkStart w:id="7" w:name="Texto15"/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C0A7B8" w14:textId="7EC50234" w:rsidR="006464F6" w:rsidRPr="00FB193D" w:rsidRDefault="006464F6" w:rsidP="00E52A5A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2003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7"/>
          </w:p>
        </w:tc>
        <w:bookmarkStart w:id="8" w:name="Texto16"/>
        <w:tc>
          <w:tcPr>
            <w:tcW w:w="567" w:type="dxa"/>
            <w:shd w:val="clear" w:color="auto" w:fill="auto"/>
            <w:vAlign w:val="center"/>
          </w:tcPr>
          <w:p w14:paraId="7CEF39D9" w14:textId="1A2804E7" w:rsidR="006464F6" w:rsidRPr="00FB193D" w:rsidRDefault="006464F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07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8"/>
          </w:p>
        </w:tc>
        <w:bookmarkStart w:id="9" w:name="Texto17"/>
        <w:tc>
          <w:tcPr>
            <w:tcW w:w="567" w:type="dxa"/>
            <w:shd w:val="clear" w:color="auto" w:fill="auto"/>
            <w:vAlign w:val="center"/>
          </w:tcPr>
          <w:p w14:paraId="008B2B47" w14:textId="63908BCD" w:rsidR="006464F6" w:rsidRPr="00FB193D" w:rsidRDefault="006464F6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17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9"/>
          </w:p>
        </w:tc>
      </w:tr>
    </w:tbl>
    <w:p w14:paraId="2A8B0639" w14:textId="77777777" w:rsidR="00E05DD9" w:rsidRPr="007758A8" w:rsidRDefault="00E05DD9" w:rsidP="00E05DD9">
      <w:pPr>
        <w:spacing w:line="40" w:lineRule="exact"/>
        <w:rPr>
          <w:rFonts w:cs="Arial"/>
          <w:szCs w:val="20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9747"/>
      </w:tblGrid>
      <w:tr w:rsidR="00C9018A" w:rsidRPr="00E52A5A" w14:paraId="2285DFD8" w14:textId="77777777" w:rsidTr="00F134D4">
        <w:trPr>
          <w:trHeight w:hRule="exact" w:val="567"/>
        </w:trPr>
        <w:tc>
          <w:tcPr>
            <w:tcW w:w="9747" w:type="dxa"/>
            <w:shd w:val="clear" w:color="auto" w:fill="auto"/>
            <w:vAlign w:val="center"/>
          </w:tcPr>
          <w:p w14:paraId="327A8D27" w14:textId="77777777" w:rsidR="00C9018A" w:rsidRPr="00A706D1" w:rsidRDefault="00C9018A" w:rsidP="00B615A1">
            <w:r w:rsidRPr="00A706D1">
              <w:rPr>
                <w:rFonts w:cs="Arial"/>
                <w:szCs w:val="20"/>
              </w:rPr>
              <w:t>A correspondência deve ser enviada para o seguinte endereço de e-mail</w:t>
            </w:r>
            <w:r w:rsidR="00A706D1">
              <w:rPr>
                <w:rFonts w:cs="Arial"/>
                <w:szCs w:val="20"/>
              </w:rPr>
              <w:t xml:space="preserve"> | </w:t>
            </w:r>
            <w:r w:rsidR="00A706D1" w:rsidRPr="00A706D1">
              <w:rPr>
                <w:rFonts w:cs="Arial"/>
                <w:i/>
                <w:szCs w:val="20"/>
              </w:rPr>
              <w:t>Correspondence should be submitted to the following e</w:t>
            </w:r>
            <w:r w:rsidR="00A706D1">
              <w:rPr>
                <w:rFonts w:cs="Arial"/>
                <w:i/>
                <w:szCs w:val="20"/>
              </w:rPr>
              <w:t>-</w:t>
            </w:r>
            <w:r w:rsidR="00A706D1" w:rsidRPr="00A706D1">
              <w:rPr>
                <w:rFonts w:cs="Arial"/>
                <w:i/>
                <w:szCs w:val="20"/>
              </w:rPr>
              <w:t>mail:</w:t>
            </w:r>
          </w:p>
        </w:tc>
      </w:tr>
    </w:tbl>
    <w:p w14:paraId="04E930AC" w14:textId="77777777" w:rsidR="00CB38C3" w:rsidRPr="007758A8" w:rsidRDefault="00CB38C3" w:rsidP="00CB38C3">
      <w:pPr>
        <w:spacing w:line="40" w:lineRule="exact"/>
        <w:rPr>
          <w:rFonts w:cs="Arial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CB38C3" w:rsidRPr="00E52A5A" w14:paraId="019FB46E" w14:textId="77777777" w:rsidTr="004B61D9">
        <w:trPr>
          <w:trHeight w:val="329"/>
        </w:trPr>
        <w:tc>
          <w:tcPr>
            <w:tcW w:w="9639" w:type="dxa"/>
            <w:shd w:val="clear" w:color="auto" w:fill="auto"/>
            <w:vAlign w:val="center"/>
          </w:tcPr>
          <w:p w14:paraId="00FCE9BD" w14:textId="7C84A343" w:rsidR="00CB38C3" w:rsidRPr="00FB193D" w:rsidRDefault="004B61D9" w:rsidP="007C446F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0" w:name="Texto19"/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634042">
              <w:t>sousaampedro@gmail.com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10"/>
          </w:p>
        </w:tc>
      </w:tr>
    </w:tbl>
    <w:p w14:paraId="66D99F59" w14:textId="77777777" w:rsidR="00A94409" w:rsidRPr="007758A8" w:rsidRDefault="00A94409" w:rsidP="00A94409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61"/>
      </w:tblGrid>
      <w:tr w:rsidR="00C245C1" w:rsidRPr="00E52A5A" w14:paraId="4119E2E2" w14:textId="77777777" w:rsidTr="005C37EC">
        <w:trPr>
          <w:trHeight w:val="329"/>
        </w:trPr>
        <w:tc>
          <w:tcPr>
            <w:tcW w:w="4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3184C" w14:textId="77777777" w:rsidR="00C245C1" w:rsidRPr="00E52A5A" w:rsidRDefault="00C245C1" w:rsidP="007C446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Telefone para conta</w:t>
            </w:r>
            <w:r w:rsidR="001A736B">
              <w:rPr>
                <w:rFonts w:cs="Arial"/>
                <w:szCs w:val="20"/>
              </w:rPr>
              <w:t>c</w:t>
            </w:r>
            <w:r w:rsidRPr="00E52A5A">
              <w:rPr>
                <w:rFonts w:cs="Arial"/>
                <w:szCs w:val="20"/>
              </w:rPr>
              <w:t>to</w:t>
            </w:r>
            <w:r w:rsidR="00A706D1">
              <w:rPr>
                <w:rFonts w:cs="Arial"/>
                <w:szCs w:val="20"/>
              </w:rPr>
              <w:t xml:space="preserve"> </w:t>
            </w:r>
            <w:proofErr w:type="gramStart"/>
            <w:r w:rsidR="00A706D1">
              <w:rPr>
                <w:rFonts w:cs="Arial"/>
                <w:szCs w:val="20"/>
              </w:rPr>
              <w:t xml:space="preserve">| </w:t>
            </w:r>
            <w:r w:rsidRPr="00E52A5A">
              <w:rPr>
                <w:rFonts w:cs="Arial"/>
                <w:szCs w:val="20"/>
              </w:rPr>
              <w:t xml:space="preserve"> </w:t>
            </w:r>
            <w:r w:rsidR="00A706D1" w:rsidRPr="006464F6">
              <w:rPr>
                <w:rFonts w:cs="Arial"/>
                <w:i/>
                <w:szCs w:val="20"/>
              </w:rPr>
              <w:t>Contact</w:t>
            </w:r>
            <w:proofErr w:type="gramEnd"/>
            <w:r w:rsidR="00A706D1" w:rsidRPr="006464F6">
              <w:rPr>
                <w:rFonts w:cs="Arial"/>
                <w:i/>
                <w:szCs w:val="20"/>
              </w:rPr>
              <w:t xml:space="preserve"> phone number</w:t>
            </w:r>
          </w:p>
        </w:tc>
        <w:bookmarkStart w:id="11" w:name="Texto20"/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E99C" w14:textId="5897531E" w:rsidR="00C245C1" w:rsidRPr="00FB193D" w:rsidRDefault="00C245C1" w:rsidP="00E52A5A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Cs w:val="20"/>
              </w:rPr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 w:rsidR="00823188">
              <w:t>933511122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  <w:bookmarkEnd w:id="11"/>
            <w:r w:rsidRPr="00FB193D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</w:tbl>
    <w:p w14:paraId="1921D072" w14:textId="77777777" w:rsidR="00C62631" w:rsidRPr="007758A8" w:rsidRDefault="00C62631" w:rsidP="007C446F">
      <w:pPr>
        <w:rPr>
          <w:rFonts w:cs="Arial"/>
          <w:szCs w:val="20"/>
        </w:rPr>
      </w:pPr>
    </w:p>
    <w:p w14:paraId="41465ECF" w14:textId="77777777" w:rsidR="00A94409" w:rsidRPr="007758A8" w:rsidRDefault="00A94409" w:rsidP="007C446F">
      <w:pPr>
        <w:rPr>
          <w:rFonts w:cs="Arial"/>
          <w:b/>
          <w:szCs w:val="20"/>
        </w:rPr>
      </w:pPr>
      <w:r w:rsidRPr="007758A8">
        <w:rPr>
          <w:rFonts w:cs="Arial"/>
          <w:b/>
          <w:szCs w:val="20"/>
        </w:rPr>
        <w:t>Habilitações Literárias</w:t>
      </w:r>
      <w:r w:rsidR="00BE679C">
        <w:rPr>
          <w:rFonts w:cs="Arial"/>
          <w:b/>
          <w:szCs w:val="20"/>
        </w:rPr>
        <w:t xml:space="preserve"> | </w:t>
      </w:r>
      <w:r w:rsidR="00BE679C" w:rsidRPr="00610DA8">
        <w:rPr>
          <w:rFonts w:cs="Arial"/>
          <w:b/>
          <w:i/>
          <w:szCs w:val="20"/>
        </w:rPr>
        <w:t>Academic Degrees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237"/>
      </w:tblGrid>
      <w:tr w:rsidR="00653BA9" w:rsidRPr="00E52A5A" w14:paraId="0A77D813" w14:textId="77777777" w:rsidTr="00653BA9">
        <w:trPr>
          <w:trHeight w:val="329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B00A49" w14:textId="77777777" w:rsidR="00653BA9" w:rsidRPr="00564EDB" w:rsidRDefault="00653BA9" w:rsidP="00653BA9">
            <w:pPr>
              <w:rPr>
                <w:rFonts w:cs="Arial"/>
                <w:spacing w:val="-20"/>
                <w:szCs w:val="20"/>
              </w:rPr>
            </w:pPr>
            <w:r w:rsidRPr="00653BA9">
              <w:rPr>
                <w:rFonts w:cs="Arial"/>
                <w:szCs w:val="20"/>
              </w:rPr>
              <w:t xml:space="preserve">Licenciado </w:t>
            </w:r>
            <w:proofErr w:type="gramStart"/>
            <w:r w:rsidRPr="00653BA9">
              <w:rPr>
                <w:rFonts w:cs="Arial"/>
                <w:szCs w:val="20"/>
              </w:rPr>
              <w:t>em</w:t>
            </w:r>
            <w:r w:rsidRPr="00564EDB">
              <w:rPr>
                <w:rFonts w:cs="Arial"/>
                <w:spacing w:val="-20"/>
                <w:szCs w:val="20"/>
              </w:rPr>
              <w:t xml:space="preserve"> </w:t>
            </w:r>
            <w:r>
              <w:rPr>
                <w:rFonts w:cs="Arial"/>
                <w:spacing w:val="-20"/>
                <w:szCs w:val="20"/>
              </w:rPr>
              <w:t xml:space="preserve"> |</w:t>
            </w:r>
            <w:proofErr w:type="gramEnd"/>
            <w:r>
              <w:rPr>
                <w:rFonts w:cs="Arial"/>
                <w:spacing w:val="-20"/>
                <w:szCs w:val="20"/>
              </w:rPr>
              <w:t xml:space="preserve">  </w:t>
            </w:r>
            <w:r w:rsidRPr="00653BA9">
              <w:rPr>
                <w:rFonts w:cs="Arial"/>
                <w:i/>
                <w:szCs w:val="20"/>
              </w:rPr>
              <w:t>Bachelor degree in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75940" w14:textId="70598D9B" w:rsidR="00653BA9" w:rsidRPr="00FB193D" w:rsidRDefault="004B61D9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2" w:name="Texto22"/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="00823188">
              <w:t>Engenharia Informática e de Computadores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  <w:bookmarkEnd w:id="12"/>
          </w:p>
        </w:tc>
      </w:tr>
    </w:tbl>
    <w:p w14:paraId="32A912FE" w14:textId="77777777" w:rsidR="00653BA9" w:rsidRDefault="00653BA9" w:rsidP="00EB08C1">
      <w:pPr>
        <w:spacing w:line="40" w:lineRule="exact"/>
        <w:rPr>
          <w:rFonts w:cs="Arial"/>
          <w:szCs w:val="20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6237"/>
      </w:tblGrid>
      <w:tr w:rsidR="00653BA9" w:rsidRPr="00E52A5A" w14:paraId="09FA310A" w14:textId="77777777" w:rsidTr="005C7F4B">
        <w:trPr>
          <w:trHeight w:val="329"/>
        </w:trPr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4A55B2" w14:textId="77777777" w:rsidR="00653BA9" w:rsidRPr="00E52A5A" w:rsidRDefault="00653BA9" w:rsidP="00ED46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Universidade | </w:t>
            </w:r>
            <w:r w:rsidRPr="00653BA9">
              <w:rPr>
                <w:rFonts w:cs="Arial"/>
                <w:i/>
                <w:szCs w:val="20"/>
              </w:rPr>
              <w:t xml:space="preserve">University 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42B7" w14:textId="27495E31" w:rsidR="00653BA9" w:rsidRPr="00FB193D" w:rsidRDefault="004B61D9" w:rsidP="00ED46F3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 w:rsidR="00823188">
              <w:t xml:space="preserve">Instituto Superior </w:t>
            </w:r>
            <w:proofErr w:type="spellStart"/>
            <w:r w:rsidR="00823188">
              <w:t>Tecnico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5E37F5D8" w14:textId="77777777" w:rsidR="00653BA9" w:rsidRPr="007758A8" w:rsidRDefault="00653BA9" w:rsidP="00EB08C1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6804"/>
      </w:tblGrid>
      <w:tr w:rsidR="00653BA9" w:rsidRPr="00E52A5A" w14:paraId="1098305F" w14:textId="77777777" w:rsidTr="00653BA9">
        <w:trPr>
          <w:trHeight w:val="32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DF3590" w14:textId="77777777" w:rsidR="00653BA9" w:rsidRPr="00E52A5A" w:rsidRDefault="00653BA9" w:rsidP="007C446F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 xml:space="preserve">Mestre em </w:t>
            </w:r>
            <w:r>
              <w:rPr>
                <w:rFonts w:cs="Arial"/>
                <w:szCs w:val="20"/>
              </w:rPr>
              <w:t xml:space="preserve">| </w:t>
            </w:r>
            <w:r w:rsidRPr="005C7F4B">
              <w:rPr>
                <w:rFonts w:cs="Arial"/>
                <w:i/>
                <w:szCs w:val="20"/>
              </w:rPr>
              <w:t>Master degree in</w:t>
            </w:r>
          </w:p>
        </w:tc>
        <w:tc>
          <w:tcPr>
            <w:tcW w:w="68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A3D6" w14:textId="77777777" w:rsidR="00653BA9" w:rsidRPr="00FB193D" w:rsidRDefault="002256A1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39846801" w14:textId="77777777" w:rsidR="00653BA9" w:rsidRDefault="00653BA9" w:rsidP="00EB08C1">
      <w:pPr>
        <w:spacing w:line="40" w:lineRule="exact"/>
        <w:rPr>
          <w:rFonts w:cs="Arial"/>
          <w:szCs w:val="20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6237"/>
      </w:tblGrid>
      <w:tr w:rsidR="00653BA9" w:rsidRPr="00FB193D" w14:paraId="3B2D493D" w14:textId="77777777" w:rsidTr="005C7F4B">
        <w:trPr>
          <w:trHeight w:val="329"/>
        </w:trPr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96D0BF" w14:textId="77777777" w:rsidR="00653BA9" w:rsidRPr="00E52A5A" w:rsidRDefault="00653BA9" w:rsidP="00653BA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Universidade | </w:t>
            </w:r>
            <w:r w:rsidRPr="005C7F4B">
              <w:rPr>
                <w:rFonts w:cs="Arial"/>
                <w:i/>
                <w:szCs w:val="20"/>
              </w:rPr>
              <w:t>University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D2F5D1" w14:textId="77777777" w:rsidR="00653BA9" w:rsidRPr="00FB193D" w:rsidRDefault="004B61D9" w:rsidP="00ED46F3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535F7BBB" w14:textId="77777777" w:rsidR="00653BA9" w:rsidRPr="007758A8" w:rsidRDefault="00653BA9" w:rsidP="00EB08C1">
      <w:pPr>
        <w:spacing w:line="40" w:lineRule="exact"/>
        <w:rPr>
          <w:rFonts w:cs="Arial"/>
          <w:szCs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7087"/>
      </w:tblGrid>
      <w:tr w:rsidR="005C7F4B" w:rsidRPr="00E52A5A" w14:paraId="4E7866EE" w14:textId="77777777" w:rsidTr="005C7F4B">
        <w:trPr>
          <w:trHeight w:val="329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1A9538" w14:textId="77777777" w:rsidR="005C7F4B" w:rsidRPr="005C7F4B" w:rsidRDefault="005C7F4B" w:rsidP="007C446F">
            <w:pPr>
              <w:rPr>
                <w:rFonts w:cs="Arial"/>
                <w:szCs w:val="20"/>
                <w:lang w:val="en-US"/>
              </w:rPr>
            </w:pPr>
            <w:r w:rsidRPr="005C7F4B">
              <w:rPr>
                <w:rFonts w:cs="Arial"/>
                <w:szCs w:val="20"/>
                <w:lang w:val="en-US"/>
              </w:rPr>
              <w:t xml:space="preserve">Doutor em | </w:t>
            </w:r>
            <w:r w:rsidRPr="005C7F4B">
              <w:rPr>
                <w:rFonts w:cs="Arial"/>
                <w:i/>
                <w:szCs w:val="20"/>
                <w:lang w:val="en-US"/>
              </w:rPr>
              <w:t>PhD degree in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B487B" w14:textId="77777777" w:rsidR="005C7F4B" w:rsidRPr="00FB193D" w:rsidRDefault="002256A1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7C11A6E7" w14:textId="77777777" w:rsidR="005C7F4B" w:rsidRDefault="005C7F4B" w:rsidP="00EB08C1">
      <w:pPr>
        <w:spacing w:line="40" w:lineRule="exact"/>
        <w:rPr>
          <w:rFonts w:cs="Arial"/>
          <w:szCs w:val="20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6237"/>
      </w:tblGrid>
      <w:tr w:rsidR="005C7F4B" w:rsidRPr="00E52A5A" w14:paraId="394546BC" w14:textId="77777777" w:rsidTr="005C7F4B">
        <w:trPr>
          <w:trHeight w:val="329"/>
        </w:trPr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3CE214" w14:textId="77777777" w:rsidR="005C7F4B" w:rsidRPr="00E52A5A" w:rsidRDefault="005C7F4B" w:rsidP="00ED46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Universidade | </w:t>
            </w:r>
            <w:r w:rsidRPr="00653BA9">
              <w:rPr>
                <w:rFonts w:cs="Arial"/>
                <w:i/>
                <w:szCs w:val="20"/>
              </w:rPr>
              <w:t xml:space="preserve">University 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A0456" w14:textId="77777777" w:rsidR="005C7F4B" w:rsidRPr="00FB193D" w:rsidRDefault="004B61D9" w:rsidP="00ED46F3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31B77EED" w14:textId="77777777" w:rsidR="005C7F4B" w:rsidRPr="007758A8" w:rsidRDefault="005C7F4B" w:rsidP="00EB08C1">
      <w:pPr>
        <w:spacing w:line="40" w:lineRule="exact"/>
        <w:rPr>
          <w:rFonts w:cs="Arial"/>
          <w:szCs w:val="20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5811"/>
      </w:tblGrid>
      <w:tr w:rsidR="00EB08C1" w:rsidRPr="00E52A5A" w14:paraId="5943F57B" w14:textId="77777777" w:rsidTr="005C37EC">
        <w:trPr>
          <w:trHeight w:val="329"/>
        </w:trPr>
        <w:tc>
          <w:tcPr>
            <w:tcW w:w="3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8D21C3" w14:textId="77777777" w:rsidR="00EB08C1" w:rsidRPr="00E52A5A" w:rsidRDefault="00EB08C1" w:rsidP="007C446F">
            <w:pPr>
              <w:rPr>
                <w:rFonts w:cs="Arial"/>
                <w:szCs w:val="20"/>
              </w:rPr>
            </w:pPr>
            <w:r w:rsidRPr="00E52A5A">
              <w:rPr>
                <w:rFonts w:cs="Arial"/>
                <w:szCs w:val="20"/>
              </w:rPr>
              <w:t>Outras habilitações</w:t>
            </w:r>
            <w:r w:rsidR="00653BA9">
              <w:rPr>
                <w:rFonts w:cs="Arial"/>
                <w:szCs w:val="20"/>
              </w:rPr>
              <w:t xml:space="preserve"> | </w:t>
            </w:r>
            <w:r w:rsidR="00653BA9" w:rsidRPr="00653BA9">
              <w:rPr>
                <w:rFonts w:cs="Arial"/>
                <w:i/>
                <w:szCs w:val="20"/>
              </w:rPr>
              <w:t>Other qualifications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55239C" w14:textId="77777777" w:rsidR="00EB08C1" w:rsidRPr="00FB193D" w:rsidRDefault="004B61D9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3" w:name="Texto24"/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  <w:bookmarkEnd w:id="13"/>
          </w:p>
        </w:tc>
      </w:tr>
    </w:tbl>
    <w:p w14:paraId="1F2D5969" w14:textId="77777777" w:rsidR="00EB08C1" w:rsidRPr="007758A8" w:rsidRDefault="00EB08C1" w:rsidP="00EB08C1">
      <w:pPr>
        <w:spacing w:line="40" w:lineRule="exact"/>
        <w:rPr>
          <w:rFonts w:cs="Arial"/>
          <w:szCs w:val="20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B08C1" w:rsidRPr="00E52A5A" w14:paraId="0AF4E5E9" w14:textId="77777777" w:rsidTr="005C37EC"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29CBCFF0" w14:textId="77777777" w:rsidR="00EB08C1" w:rsidRPr="00FB193D" w:rsidRDefault="004B61D9" w:rsidP="007C446F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  <w:b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szCs w:val="20"/>
              </w:rPr>
            </w:r>
            <w:r>
              <w:rPr>
                <w:rFonts w:ascii="Times New Roman" w:hAnsi="Times New Roman"/>
                <w:b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noProof/>
                <w:szCs w:val="20"/>
              </w:rPr>
              <w:t> </w:t>
            </w:r>
            <w:r>
              <w:rPr>
                <w:rFonts w:ascii="Times New Roman" w:hAnsi="Times New Roman"/>
                <w:b/>
                <w:szCs w:val="20"/>
              </w:rPr>
              <w:fldChar w:fldCharType="end"/>
            </w:r>
          </w:p>
        </w:tc>
      </w:tr>
    </w:tbl>
    <w:p w14:paraId="7024C634" w14:textId="77777777" w:rsidR="00A94409" w:rsidRPr="007758A8" w:rsidRDefault="00A94409" w:rsidP="007C446F">
      <w:pPr>
        <w:rPr>
          <w:rFonts w:cs="Arial"/>
          <w:b/>
          <w:szCs w:val="20"/>
        </w:rPr>
      </w:pPr>
    </w:p>
    <w:p w14:paraId="4DD49953" w14:textId="77777777" w:rsidR="00DD0110" w:rsidRPr="007758A8" w:rsidRDefault="00DD0110" w:rsidP="007C446F">
      <w:pPr>
        <w:rPr>
          <w:rFonts w:cs="Arial"/>
          <w:b/>
          <w:szCs w:val="20"/>
        </w:rPr>
      </w:pPr>
      <w:r w:rsidRPr="007758A8">
        <w:rPr>
          <w:rFonts w:cs="Arial"/>
          <w:b/>
          <w:szCs w:val="20"/>
        </w:rPr>
        <w:t>Documentos em anexo</w:t>
      </w:r>
      <w:r w:rsidR="00D416A3">
        <w:rPr>
          <w:rFonts w:cs="Arial"/>
          <w:b/>
          <w:szCs w:val="20"/>
        </w:rPr>
        <w:t xml:space="preserve"> | </w:t>
      </w:r>
      <w:r w:rsidR="00D416A3" w:rsidRPr="00D416A3">
        <w:rPr>
          <w:rFonts w:cs="Arial"/>
          <w:b/>
          <w:i/>
          <w:szCs w:val="20"/>
        </w:rPr>
        <w:t>Documents in attachment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DD0110" w:rsidRPr="00E52A5A" w14:paraId="6ACC16F2" w14:textId="77777777" w:rsidTr="005C37EC">
        <w:trPr>
          <w:trHeight w:hRule="exact" w:val="329"/>
        </w:trPr>
        <w:tc>
          <w:tcPr>
            <w:tcW w:w="9781" w:type="dxa"/>
            <w:shd w:val="clear" w:color="auto" w:fill="auto"/>
            <w:vAlign w:val="center"/>
          </w:tcPr>
          <w:p w14:paraId="700AD64C" w14:textId="4B53F7EB" w:rsidR="00DD0110" w:rsidRPr="00FB193D" w:rsidRDefault="004B61D9" w:rsidP="00D155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o2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4" w:name="Texto25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proofErr w:type="spellStart"/>
            <w:r w:rsidR="00A53423" w:rsidRPr="00A53423">
              <w:t>motivation_letter</w:t>
            </w:r>
            <w:proofErr w:type="spellEnd"/>
            <w:r>
              <w:rPr>
                <w:rFonts w:ascii="Times New Roman" w:hAnsi="Times New Roman"/>
              </w:rPr>
              <w:fldChar w:fldCharType="end"/>
            </w:r>
            <w:bookmarkEnd w:id="14"/>
          </w:p>
        </w:tc>
      </w:tr>
    </w:tbl>
    <w:p w14:paraId="32992D23" w14:textId="77777777" w:rsidR="00F06AD8" w:rsidRPr="007758A8" w:rsidRDefault="00F06AD8" w:rsidP="00F06AD8">
      <w:pPr>
        <w:spacing w:line="40" w:lineRule="exact"/>
        <w:rPr>
          <w:rFonts w:cs="Arial"/>
          <w:szCs w:val="20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DD0110" w:rsidRPr="00E52A5A" w14:paraId="035AAAEB" w14:textId="77777777" w:rsidTr="005C37EC"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39656EDB" w14:textId="552A82F1" w:rsidR="00DD0110" w:rsidRPr="00FB193D" w:rsidRDefault="00000000" w:rsidP="004B61D9">
            <w:pPr>
              <w:rPr>
                <w:rFonts w:ascii="Times New Roman" w:hAnsi="Times New Roman"/>
              </w:rPr>
            </w:pPr>
            <w:bookmarkStart w:id="15" w:name="Texto26"/>
            <w:r>
              <w:rPr>
                <w:noProof/>
              </w:rPr>
              <w:pict w14:anchorId="275FFC2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34.5pt;margin-top:12pt;width:11.25pt;height:147pt;z-index: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" stroked="f">
                  <v:textbox style="layout-flow:vertical;mso-layout-flow-alt:bottom-to-top" inset="0,0,0,0">
                    <w:txbxContent>
                      <w:p w14:paraId="20869BA4" w14:textId="77777777" w:rsidR="00BB4398" w:rsidRPr="008D2AA7" w:rsidRDefault="00BB4398" w:rsidP="003D2BEB">
                        <w:pPr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</w:pPr>
                        <w:r w:rsidRPr="009466E0">
                          <w:rPr>
                            <w:rFonts w:cs="Arial"/>
                            <w:b/>
                            <w:color w:val="808080"/>
                            <w:sz w:val="16"/>
                            <w:szCs w:val="16"/>
                          </w:rPr>
                          <w:t>B1</w:t>
                        </w:r>
                        <w:r w:rsidRPr="008D2AA7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 xml:space="preserve"> | </w:t>
                        </w:r>
                        <w:r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V</w:t>
                        </w:r>
                        <w:r w:rsidRPr="008D2AA7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 xml:space="preserve"> </w:t>
                        </w:r>
                        <w:r w:rsidR="00610DA8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2</w:t>
                        </w:r>
                        <w:r w:rsidR="004B61D9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 xml:space="preserve">.1 </w:t>
                        </w:r>
                        <w:r w:rsidRPr="008D2AA7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| 201</w:t>
                        </w:r>
                        <w:r w:rsidR="00610DA8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.</w:t>
                        </w:r>
                        <w:r w:rsidR="004B61D9">
                          <w:rPr>
                            <w:rFonts w:cs="Arial"/>
                            <w:color w:val="808080"/>
                            <w:sz w:val="16"/>
                            <w:szCs w:val="16"/>
                          </w:rPr>
                          <w:t>11.16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bookmarkEnd w:id="15"/>
            <w:r w:rsidR="004B61D9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4B61D9">
              <w:rPr>
                <w:rFonts w:ascii="Times New Roman" w:hAnsi="Times New Roman"/>
              </w:rPr>
              <w:instrText xml:space="preserve"> FORMTEXT </w:instrText>
            </w:r>
            <w:r w:rsidR="004B61D9">
              <w:rPr>
                <w:rFonts w:ascii="Times New Roman" w:hAnsi="Times New Roman"/>
              </w:rPr>
            </w:r>
            <w:r w:rsidR="004B61D9">
              <w:rPr>
                <w:rFonts w:ascii="Times New Roman" w:hAnsi="Times New Roman"/>
              </w:rPr>
              <w:fldChar w:fldCharType="separate"/>
            </w:r>
            <w:proofErr w:type="spellStart"/>
            <w:r w:rsidR="00A04529">
              <w:t>proof_of_degree</w:t>
            </w:r>
            <w:proofErr w:type="spellEnd"/>
            <w:r w:rsidR="004B61D9">
              <w:rPr>
                <w:rFonts w:ascii="Times New Roman" w:hAnsi="Times New Roman"/>
              </w:rPr>
              <w:fldChar w:fldCharType="end"/>
            </w:r>
          </w:p>
        </w:tc>
      </w:tr>
    </w:tbl>
    <w:p w14:paraId="485BA74D" w14:textId="77777777" w:rsidR="00F06AD8" w:rsidRPr="007758A8" w:rsidRDefault="00F06AD8" w:rsidP="00F06AD8">
      <w:pPr>
        <w:spacing w:line="40" w:lineRule="exact"/>
        <w:rPr>
          <w:rFonts w:cs="Arial"/>
          <w:szCs w:val="20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DD0110" w:rsidRPr="00E52A5A" w14:paraId="26F7DC58" w14:textId="77777777" w:rsidTr="005C37EC"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F2E1C12" w14:textId="77777777" w:rsidR="00DD0110" w:rsidRPr="00FB193D" w:rsidRDefault="004B61D9" w:rsidP="00D155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o2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6" w:name="Texto27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6"/>
          </w:p>
        </w:tc>
      </w:tr>
    </w:tbl>
    <w:p w14:paraId="0DCCF4E9" w14:textId="77777777" w:rsidR="00DD0110" w:rsidRDefault="00DD0110" w:rsidP="007C446F">
      <w:pPr>
        <w:rPr>
          <w:rFonts w:cs="Arial"/>
          <w:b/>
          <w:szCs w:val="20"/>
        </w:rPr>
      </w:pPr>
    </w:p>
    <w:p w14:paraId="0ADC596D" w14:textId="77777777" w:rsidR="00BC1118" w:rsidRDefault="00BC1118" w:rsidP="007758A8">
      <w:pPr>
        <w:outlineLvl w:val="0"/>
        <w:rPr>
          <w:sz w:val="22"/>
          <w:szCs w:val="22"/>
        </w:rPr>
      </w:pPr>
    </w:p>
    <w:tbl>
      <w:tblPr>
        <w:tblW w:w="9781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127"/>
        <w:gridCol w:w="552"/>
        <w:gridCol w:w="1984"/>
        <w:gridCol w:w="3842"/>
      </w:tblGrid>
      <w:tr w:rsidR="00F134D4" w14:paraId="455F1D4F" w14:textId="77777777" w:rsidTr="005C37EC">
        <w:trPr>
          <w:cantSplit/>
          <w:trHeight w:val="329"/>
        </w:trPr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425F68B7" w14:textId="77777777" w:rsidR="00F134D4" w:rsidRDefault="00F134D4" w:rsidP="006464F6">
            <w:pPr>
              <w:spacing w:before="20" w:after="20"/>
            </w:pPr>
            <w:r>
              <w:t xml:space="preserve">Data </w:t>
            </w:r>
            <w:r w:rsidR="006464F6">
              <w:t xml:space="preserve">| </w:t>
            </w:r>
            <w:r>
              <w:rPr>
                <w:i/>
              </w:rPr>
              <w:t>D</w:t>
            </w:r>
            <w:r w:rsidRPr="00D95755">
              <w:rPr>
                <w:i/>
              </w:rPr>
              <w:t>ate</w:t>
            </w:r>
          </w:p>
        </w:tc>
        <w:bookmarkStart w:id="17" w:name="Text49"/>
        <w:tc>
          <w:tcPr>
            <w:tcW w:w="2127" w:type="dxa"/>
            <w:vAlign w:val="bottom"/>
          </w:tcPr>
          <w:p w14:paraId="6140FE35" w14:textId="29134EF9" w:rsidR="00F134D4" w:rsidRDefault="00F134D4" w:rsidP="00823188">
            <w:pPr>
              <w:spacing w:before="20" w:after="20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23188">
              <w:t>23/08/2024</w:t>
            </w:r>
            <w:r>
              <w:fldChar w:fldCharType="end"/>
            </w:r>
            <w:bookmarkEnd w:id="17"/>
          </w:p>
        </w:tc>
        <w:tc>
          <w:tcPr>
            <w:tcW w:w="552" w:type="dxa"/>
            <w:tcBorders>
              <w:top w:val="nil"/>
              <w:bottom w:val="nil"/>
              <w:right w:val="nil"/>
            </w:tcBorders>
            <w:vAlign w:val="bottom"/>
          </w:tcPr>
          <w:p w14:paraId="15652D45" w14:textId="77777777" w:rsidR="00F134D4" w:rsidRDefault="00F134D4" w:rsidP="00ED46F3">
            <w:pPr>
              <w:spacing w:before="20" w:after="20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666C3" w14:textId="77777777" w:rsidR="00F134D4" w:rsidRDefault="00F134D4" w:rsidP="006464F6">
            <w:pPr>
              <w:spacing w:before="20" w:after="20"/>
            </w:pPr>
            <w:r>
              <w:t xml:space="preserve">Assinatura </w:t>
            </w:r>
            <w:r w:rsidR="006464F6">
              <w:t xml:space="preserve">| </w:t>
            </w:r>
            <w:r w:rsidRPr="000F3BF4">
              <w:rPr>
                <w:i/>
                <w:lang w:val="en-GB"/>
              </w:rPr>
              <w:t>Signature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21379B" w14:textId="77777777" w:rsidR="00F134D4" w:rsidRDefault="00F134D4" w:rsidP="00ED46F3">
            <w:pPr>
              <w:spacing w:before="20" w:after="20"/>
              <w:jc w:val="center"/>
            </w:pPr>
          </w:p>
        </w:tc>
      </w:tr>
    </w:tbl>
    <w:p w14:paraId="6CF43E08" w14:textId="77777777" w:rsidR="007758A8" w:rsidRDefault="007758A8" w:rsidP="007758A8">
      <w:pPr>
        <w:jc w:val="both"/>
        <w:rPr>
          <w:sz w:val="22"/>
          <w:szCs w:val="22"/>
        </w:rPr>
      </w:pPr>
    </w:p>
    <w:p w14:paraId="70FCAD0B" w14:textId="77777777" w:rsidR="00EB3FA6" w:rsidRDefault="00EB3FA6" w:rsidP="007758A8">
      <w:pPr>
        <w:jc w:val="both"/>
        <w:rPr>
          <w:sz w:val="22"/>
          <w:szCs w:val="22"/>
        </w:rPr>
      </w:pPr>
    </w:p>
    <w:p w14:paraId="28876DD1" w14:textId="77777777" w:rsidR="00FA7D2B" w:rsidRPr="007758A8" w:rsidRDefault="00FA7D2B" w:rsidP="00FB193D">
      <w:pPr>
        <w:ind w:firstLine="708"/>
        <w:rPr>
          <w:rFonts w:cs="Arial"/>
          <w:szCs w:val="20"/>
        </w:rPr>
      </w:pPr>
    </w:p>
    <w:sectPr w:rsidR="00FA7D2B" w:rsidRPr="007758A8" w:rsidSect="00B660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39" w:right="849" w:bottom="1417" w:left="1701" w:header="360" w:footer="8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DD2B6" w14:textId="77777777" w:rsidR="00AE0496" w:rsidRDefault="00AE0496">
      <w:r>
        <w:separator/>
      </w:r>
    </w:p>
  </w:endnote>
  <w:endnote w:type="continuationSeparator" w:id="0">
    <w:p w14:paraId="6B3B5370" w14:textId="77777777" w:rsidR="00AE0496" w:rsidRDefault="00AE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B32C4" w14:textId="77777777" w:rsidR="000B25AA" w:rsidRDefault="000B25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BC18D" w14:textId="77777777" w:rsidR="00BB4398" w:rsidRDefault="00BB4398" w:rsidP="004F12D0">
    <w:pPr>
      <w:pStyle w:val="Rodap"/>
      <w:rPr>
        <w:rFonts w:cs="Arial"/>
        <w:sz w:val="16"/>
        <w:szCs w:val="16"/>
      </w:rPr>
    </w:pPr>
    <w:r>
      <w:rPr>
        <w:rFonts w:cs="Arial"/>
        <w:b/>
        <w:sz w:val="16"/>
        <w:szCs w:val="16"/>
      </w:rPr>
      <w:t>Nota</w:t>
    </w:r>
    <w:r>
      <w:rPr>
        <w:rFonts w:cs="Arial"/>
        <w:sz w:val="16"/>
        <w:szCs w:val="16"/>
      </w:rPr>
      <w:t>: O presente formulário é enviado, para o e-mail indicado no edital do respetivo concurso.</w:t>
    </w:r>
  </w:p>
  <w:p w14:paraId="27ED0B7A" w14:textId="77777777" w:rsidR="00BB4398" w:rsidRPr="000B25AA" w:rsidRDefault="00B660FC" w:rsidP="004F12D0">
    <w:pPr>
      <w:pStyle w:val="Rodap"/>
      <w:rPr>
        <w:rFonts w:cs="Arial"/>
        <w:b/>
        <w:i/>
        <w:sz w:val="16"/>
        <w:szCs w:val="16"/>
        <w:lang w:val="en-US"/>
      </w:rPr>
    </w:pPr>
    <w:r w:rsidRPr="000B25AA">
      <w:rPr>
        <w:rFonts w:cs="Arial"/>
        <w:b/>
        <w:i/>
        <w:sz w:val="16"/>
        <w:szCs w:val="16"/>
        <w:lang w:val="en-US"/>
      </w:rPr>
      <w:t xml:space="preserve">Note: </w:t>
    </w:r>
    <w:r w:rsidRPr="000B25AA">
      <w:rPr>
        <w:rFonts w:cs="Arial"/>
        <w:i/>
        <w:sz w:val="16"/>
        <w:szCs w:val="16"/>
        <w:lang w:val="en-US"/>
      </w:rPr>
      <w:t>The present form is submitted to the e-mail mentioned in the notice of the call.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60DC5" w14:textId="77777777" w:rsidR="000B25AA" w:rsidRDefault="000B25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98473" w14:textId="77777777" w:rsidR="00AE0496" w:rsidRDefault="00AE0496">
      <w:r>
        <w:separator/>
      </w:r>
    </w:p>
  </w:footnote>
  <w:footnote w:type="continuationSeparator" w:id="0">
    <w:p w14:paraId="2DC5086A" w14:textId="77777777" w:rsidR="00AE0496" w:rsidRDefault="00AE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D6569" w14:textId="77777777" w:rsidR="000B25AA" w:rsidRDefault="000B25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70476" w14:textId="77777777" w:rsidR="000B25AA" w:rsidRDefault="000B25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AC3CF" w14:textId="77777777" w:rsidR="000B25AA" w:rsidRDefault="000B25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1" w:cryptProviderType="rsaAES" w:cryptAlgorithmClass="hash" w:cryptAlgorithmType="typeAny" w:cryptAlgorithmSid="14" w:cryptSpinCount="100000" w:hash="AKlfBYo93KbmEyGScfr8lAItBC2sxjySRaY6po57EisSEutNXdTwUK/nHGbfqyjr2/yNlVn1YdBdLCZKKvbaRQ==" w:salt="rM3ihMoRXoeLDLHDJD8Gbg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8F4"/>
    <w:rsid w:val="000014ED"/>
    <w:rsid w:val="000A1DDF"/>
    <w:rsid w:val="000A76BA"/>
    <w:rsid w:val="000B25AA"/>
    <w:rsid w:val="000B43B7"/>
    <w:rsid w:val="000D3ED5"/>
    <w:rsid w:val="000E0219"/>
    <w:rsid w:val="000E1D19"/>
    <w:rsid w:val="000E69D7"/>
    <w:rsid w:val="000F6AD9"/>
    <w:rsid w:val="00106F78"/>
    <w:rsid w:val="00123596"/>
    <w:rsid w:val="00141F3E"/>
    <w:rsid w:val="00155A18"/>
    <w:rsid w:val="00156309"/>
    <w:rsid w:val="00164873"/>
    <w:rsid w:val="00185E1D"/>
    <w:rsid w:val="00196D68"/>
    <w:rsid w:val="001A736B"/>
    <w:rsid w:val="001B41B3"/>
    <w:rsid w:val="001C2EA6"/>
    <w:rsid w:val="001D1CA0"/>
    <w:rsid w:val="002256A1"/>
    <w:rsid w:val="00246068"/>
    <w:rsid w:val="00273A86"/>
    <w:rsid w:val="003002CD"/>
    <w:rsid w:val="00311752"/>
    <w:rsid w:val="003502E6"/>
    <w:rsid w:val="00352FB4"/>
    <w:rsid w:val="003654D1"/>
    <w:rsid w:val="00376A2D"/>
    <w:rsid w:val="00377DB3"/>
    <w:rsid w:val="00385105"/>
    <w:rsid w:val="003A64D2"/>
    <w:rsid w:val="003B3D07"/>
    <w:rsid w:val="003C250E"/>
    <w:rsid w:val="003D2BEB"/>
    <w:rsid w:val="00433DDD"/>
    <w:rsid w:val="00450418"/>
    <w:rsid w:val="00475374"/>
    <w:rsid w:val="00482739"/>
    <w:rsid w:val="004A45D0"/>
    <w:rsid w:val="004B468C"/>
    <w:rsid w:val="004B61D9"/>
    <w:rsid w:val="004C1BFE"/>
    <w:rsid w:val="004F12D0"/>
    <w:rsid w:val="00500F22"/>
    <w:rsid w:val="00501FF2"/>
    <w:rsid w:val="005316BE"/>
    <w:rsid w:val="00553266"/>
    <w:rsid w:val="00564EDB"/>
    <w:rsid w:val="005C37EC"/>
    <w:rsid w:val="005C7F4B"/>
    <w:rsid w:val="005E0F69"/>
    <w:rsid w:val="00610DA8"/>
    <w:rsid w:val="0062470C"/>
    <w:rsid w:val="00634042"/>
    <w:rsid w:val="006464F6"/>
    <w:rsid w:val="00653BA9"/>
    <w:rsid w:val="00653F73"/>
    <w:rsid w:val="006621DB"/>
    <w:rsid w:val="00665479"/>
    <w:rsid w:val="0068010D"/>
    <w:rsid w:val="006B1ABA"/>
    <w:rsid w:val="006B6B1E"/>
    <w:rsid w:val="006E7E45"/>
    <w:rsid w:val="00715D1D"/>
    <w:rsid w:val="007319A3"/>
    <w:rsid w:val="007330A1"/>
    <w:rsid w:val="0077460A"/>
    <w:rsid w:val="007758A8"/>
    <w:rsid w:val="00777623"/>
    <w:rsid w:val="007C446F"/>
    <w:rsid w:val="007D0182"/>
    <w:rsid w:val="008107EF"/>
    <w:rsid w:val="008216A2"/>
    <w:rsid w:val="008228F4"/>
    <w:rsid w:val="00823188"/>
    <w:rsid w:val="00855CBF"/>
    <w:rsid w:val="008562DB"/>
    <w:rsid w:val="0086304E"/>
    <w:rsid w:val="00865D4B"/>
    <w:rsid w:val="00870E16"/>
    <w:rsid w:val="008B0C3D"/>
    <w:rsid w:val="008B4E20"/>
    <w:rsid w:val="008C1EA6"/>
    <w:rsid w:val="008C49FB"/>
    <w:rsid w:val="008C4CF8"/>
    <w:rsid w:val="008D3115"/>
    <w:rsid w:val="008E4127"/>
    <w:rsid w:val="008F74A2"/>
    <w:rsid w:val="00915317"/>
    <w:rsid w:val="00923BFF"/>
    <w:rsid w:val="00931636"/>
    <w:rsid w:val="00934EFE"/>
    <w:rsid w:val="009374CE"/>
    <w:rsid w:val="009466E0"/>
    <w:rsid w:val="00954EB9"/>
    <w:rsid w:val="00984B2F"/>
    <w:rsid w:val="009937F1"/>
    <w:rsid w:val="009A3B36"/>
    <w:rsid w:val="009B180D"/>
    <w:rsid w:val="009D28F4"/>
    <w:rsid w:val="00A04529"/>
    <w:rsid w:val="00A23C99"/>
    <w:rsid w:val="00A45B09"/>
    <w:rsid w:val="00A53423"/>
    <w:rsid w:val="00A706D1"/>
    <w:rsid w:val="00A94409"/>
    <w:rsid w:val="00AA12AF"/>
    <w:rsid w:val="00AB1E54"/>
    <w:rsid w:val="00AB28A6"/>
    <w:rsid w:val="00AB4140"/>
    <w:rsid w:val="00AB6660"/>
    <w:rsid w:val="00AE0496"/>
    <w:rsid w:val="00AE4045"/>
    <w:rsid w:val="00B14AA8"/>
    <w:rsid w:val="00B16C78"/>
    <w:rsid w:val="00B206F5"/>
    <w:rsid w:val="00B2075D"/>
    <w:rsid w:val="00B241AF"/>
    <w:rsid w:val="00B25750"/>
    <w:rsid w:val="00B35918"/>
    <w:rsid w:val="00B553B2"/>
    <w:rsid w:val="00B615A1"/>
    <w:rsid w:val="00B660FC"/>
    <w:rsid w:val="00B86C79"/>
    <w:rsid w:val="00BB4398"/>
    <w:rsid w:val="00BC05DD"/>
    <w:rsid w:val="00BC1118"/>
    <w:rsid w:val="00BE679C"/>
    <w:rsid w:val="00C22997"/>
    <w:rsid w:val="00C245C1"/>
    <w:rsid w:val="00C62631"/>
    <w:rsid w:val="00C87A6D"/>
    <w:rsid w:val="00C9018A"/>
    <w:rsid w:val="00CA7BB2"/>
    <w:rsid w:val="00CB0CF4"/>
    <w:rsid w:val="00CB38C3"/>
    <w:rsid w:val="00CD2D3A"/>
    <w:rsid w:val="00CE02A4"/>
    <w:rsid w:val="00CE1964"/>
    <w:rsid w:val="00CF4B23"/>
    <w:rsid w:val="00D15541"/>
    <w:rsid w:val="00D416A3"/>
    <w:rsid w:val="00D6421E"/>
    <w:rsid w:val="00D9335F"/>
    <w:rsid w:val="00DD0110"/>
    <w:rsid w:val="00DE06AB"/>
    <w:rsid w:val="00DE17FD"/>
    <w:rsid w:val="00DE7982"/>
    <w:rsid w:val="00E01C1D"/>
    <w:rsid w:val="00E05A0D"/>
    <w:rsid w:val="00E05DD9"/>
    <w:rsid w:val="00E13893"/>
    <w:rsid w:val="00E27219"/>
    <w:rsid w:val="00E34427"/>
    <w:rsid w:val="00E41511"/>
    <w:rsid w:val="00E419BA"/>
    <w:rsid w:val="00E43DED"/>
    <w:rsid w:val="00E52A5A"/>
    <w:rsid w:val="00E63919"/>
    <w:rsid w:val="00E7211A"/>
    <w:rsid w:val="00E751E7"/>
    <w:rsid w:val="00E75A07"/>
    <w:rsid w:val="00E81EF9"/>
    <w:rsid w:val="00EA3333"/>
    <w:rsid w:val="00EB08C1"/>
    <w:rsid w:val="00EB3FA6"/>
    <w:rsid w:val="00ED4103"/>
    <w:rsid w:val="00ED46F3"/>
    <w:rsid w:val="00EE2529"/>
    <w:rsid w:val="00EF1D3C"/>
    <w:rsid w:val="00F06AD8"/>
    <w:rsid w:val="00F1137A"/>
    <w:rsid w:val="00F134D4"/>
    <w:rsid w:val="00F23AD2"/>
    <w:rsid w:val="00F45328"/>
    <w:rsid w:val="00F57C91"/>
    <w:rsid w:val="00F83996"/>
    <w:rsid w:val="00FA48E3"/>
    <w:rsid w:val="00FA4C4B"/>
    <w:rsid w:val="00FA7D2B"/>
    <w:rsid w:val="00FB193D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5C0205D"/>
  <w15:docId w15:val="{7A58F78C-378B-4C02-A8C4-EF31EEFE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5A1"/>
    <w:rPr>
      <w:rFonts w:ascii="Arial" w:hAnsi="Arial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C446F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D1554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rsid w:val="007758A8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E06AB"/>
    <w:rPr>
      <w:rFonts w:ascii="Tahoma" w:hAnsi="Tahoma" w:cs="Tahoma"/>
      <w:sz w:val="16"/>
      <w:szCs w:val="16"/>
    </w:rPr>
  </w:style>
  <w:style w:type="paragraph" w:customStyle="1" w:styleId="a">
    <w:basedOn w:val="Normal"/>
    <w:rsid w:val="009B180D"/>
    <w:pPr>
      <w:spacing w:after="160" w:line="240" w:lineRule="exact"/>
    </w:pPr>
    <w:rPr>
      <w:rFonts w:ascii="Normal" w:hAnsi="Normal"/>
      <w:b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t22674\Downloads\b1_v2-1_-candidatura_bolsa_investig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684B2-0E98-46B2-BCBC-D42F1567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b1_v2-1_-candidatura_bolsa_investigacao.dot</Template>
  <TotalTime>158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Formulário 41       Versão 0</vt:lpstr>
      <vt:lpstr>   Formulário 41       Versão 0</vt:lpstr>
    </vt:vector>
  </TitlesOfParts>
  <Company>ist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41       Versão 0</dc:title>
  <dc:subject/>
  <dc:creator>Gloria Pinheiro</dc:creator>
  <cp:keywords/>
  <cp:lastModifiedBy>Pedro Sousa</cp:lastModifiedBy>
  <cp:revision>2</cp:revision>
  <cp:lastPrinted>2007-06-06T13:10:00Z</cp:lastPrinted>
  <dcterms:created xsi:type="dcterms:W3CDTF">2021-08-19T09:30:00Z</dcterms:created>
  <dcterms:modified xsi:type="dcterms:W3CDTF">2024-08-23T16:39:00Z</dcterms:modified>
</cp:coreProperties>
</file>